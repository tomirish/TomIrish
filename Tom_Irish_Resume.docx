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32"/>
        <w:gridCol w:w="7056"/>
      </w:tblGrid>
      <w:tr w:rsidR="006314DF" w:rsidRPr="00832E0B" w14:paraId="52DE9EB9" w14:textId="77777777" w:rsidTr="00B17AA7">
        <w:trPr>
          <w:trHeight w:val="2375"/>
        </w:trPr>
        <w:tc>
          <w:tcPr>
            <w:tcW w:w="3600" w:type="dxa"/>
          </w:tcPr>
          <w:p w14:paraId="0BBFFA93" w14:textId="77777777" w:rsidR="006314DF" w:rsidRPr="00832E0B" w:rsidRDefault="006314DF" w:rsidP="00550385">
            <w:pPr>
              <w:tabs>
                <w:tab w:val="left" w:pos="99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32E0B">
              <w:rPr>
                <w:rFonts w:ascii="Calibri" w:hAnsi="Calibri" w:cs="Calibri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inline distT="0" distB="0" distL="0" distR="0" wp14:anchorId="0D023AA8" wp14:editId="29910803">
                      <wp:extent cx="1828800" cy="1828800"/>
                      <wp:effectExtent l="0" t="0" r="0" b="0"/>
                      <wp:docPr id="17" name="Oval 17" title="Professional Headshot of Ma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5C62DEC" id="Oval 17" o:spid="_x0000_s1026" alt="Title: Professional Headshot of Man" style="width:2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" stroked="f" strokeweight="5pt">
                      <v:fill r:id="rId12" o:title="" recolor="t" rotate="t" type="frame"/>
                      <v:stroke joinstyle="miter"/>
                      <v:path arrowok="t"/>
                      <o:lock v:ext="edit" aspectratio="t"/>
                      <v:textbox inset="0,0,0,0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2" w:type="dxa"/>
          </w:tcPr>
          <w:p w14:paraId="5EFC8AEE" w14:textId="77777777" w:rsidR="006314DF" w:rsidRPr="00832E0B" w:rsidRDefault="006314DF" w:rsidP="00550385">
            <w:pPr>
              <w:tabs>
                <w:tab w:val="left" w:pos="99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56" w:type="dxa"/>
          </w:tcPr>
          <w:p w14:paraId="196AA8C6" w14:textId="77777777" w:rsidR="006314DF" w:rsidRPr="00832E0B" w:rsidRDefault="006314DF" w:rsidP="00550385">
            <w:pPr>
              <w:pStyle w:val="Title"/>
              <w:rPr>
                <w:rFonts w:ascii="Calibri" w:hAnsi="Calibri" w:cs="Calibri"/>
                <w:b/>
                <w:bCs/>
                <w:color w:val="355D7E" w:themeColor="accent1" w:themeShade="80"/>
                <w:sz w:val="100"/>
                <w:szCs w:val="100"/>
              </w:rPr>
            </w:pPr>
            <w:r w:rsidRPr="00832E0B">
              <w:rPr>
                <w:rFonts w:ascii="Calibri" w:hAnsi="Calibri" w:cs="Calibri"/>
                <w:b/>
                <w:bCs/>
                <w:color w:val="355D7E" w:themeColor="accent1" w:themeShade="80"/>
                <w:sz w:val="100"/>
                <w:szCs w:val="100"/>
              </w:rPr>
              <w:t>TOm Irish</w:t>
            </w:r>
          </w:p>
          <w:p w14:paraId="5E254369" w14:textId="77777777" w:rsidR="00315899" w:rsidRPr="00832E0B" w:rsidRDefault="00BD36BD" w:rsidP="00BD36BD">
            <w:pPr>
              <w:rPr>
                <w:rFonts w:ascii="Calibri" w:hAnsi="Calibri" w:cs="Calibri"/>
                <w:caps/>
                <w:sz w:val="28"/>
                <w:szCs w:val="28"/>
              </w:rPr>
            </w:pPr>
            <w:r w:rsidRPr="00832E0B">
              <w:rPr>
                <w:rFonts w:ascii="Calibri" w:hAnsi="Calibri" w:cs="Calibri"/>
                <w:caps/>
                <w:sz w:val="28"/>
                <w:szCs w:val="28"/>
              </w:rPr>
              <w:t>Connected and Intelligent Solutions</w:t>
            </w:r>
          </w:p>
          <w:p w14:paraId="2BD98561" w14:textId="3CE2A6C9" w:rsidR="006314DF" w:rsidRPr="00832E0B" w:rsidRDefault="009940A8" w:rsidP="00BD36BD">
            <w:pPr>
              <w:rPr>
                <w:rFonts w:ascii="Calibri" w:hAnsi="Calibri" w:cs="Calibri"/>
                <w:caps/>
                <w:sz w:val="20"/>
                <w:szCs w:val="20"/>
              </w:rPr>
            </w:pPr>
            <w:r w:rsidRPr="00832E0B">
              <w:rPr>
                <w:rFonts w:ascii="Calibri" w:hAnsi="Calibri" w:cs="Calibri"/>
                <w:caps/>
                <w:sz w:val="28"/>
                <w:szCs w:val="28"/>
              </w:rPr>
              <w:t>Functional Teams</w:t>
            </w:r>
            <w:r w:rsidR="00EE1923" w:rsidRPr="00832E0B">
              <w:rPr>
                <w:rFonts w:ascii="Calibri" w:hAnsi="Calibri" w:cs="Calibri"/>
                <w:caps/>
                <w:sz w:val="28"/>
                <w:szCs w:val="28"/>
              </w:rPr>
              <w:t xml:space="preserve"> </w:t>
            </w:r>
            <w:r w:rsidR="006314DF" w:rsidRPr="00832E0B">
              <w:rPr>
                <w:rFonts w:ascii="Calibri" w:hAnsi="Calibri" w:cs="Calibri"/>
                <w:caps/>
                <w:sz w:val="28"/>
                <w:szCs w:val="28"/>
              </w:rPr>
              <w:t>Manager</w:t>
            </w:r>
          </w:p>
        </w:tc>
      </w:tr>
      <w:tr w:rsidR="009940A8" w:rsidRPr="00832E0B" w14:paraId="3E53ADDC" w14:textId="77777777" w:rsidTr="00B17AA7">
        <w:trPr>
          <w:trHeight w:val="47"/>
        </w:trPr>
        <w:tc>
          <w:tcPr>
            <w:tcW w:w="3600" w:type="dxa"/>
          </w:tcPr>
          <w:p w14:paraId="6F940BD4" w14:textId="09037960" w:rsidR="00F0030C" w:rsidRPr="00C54EBC" w:rsidRDefault="008A4300" w:rsidP="009940A8">
            <w:pPr>
              <w:pStyle w:val="Heading2"/>
              <w:spacing w:before="120"/>
              <w:rPr>
                <w:rFonts w:ascii="Calibri" w:hAnsi="Calibri" w:cs="Calibri"/>
                <w:color w:val="355D7E" w:themeColor="accent1" w:themeShade="80"/>
                <w:szCs w:val="22"/>
              </w:rPr>
            </w:pPr>
            <w:r w:rsidRPr="00C54EBC">
              <w:rPr>
                <w:rFonts w:ascii="Calibri" w:hAnsi="Calibri" w:cs="Calibri"/>
                <w:color w:val="355D7E" w:themeColor="accent1" w:themeShade="80"/>
                <w:szCs w:val="22"/>
              </w:rPr>
              <w:t>Summary</w:t>
            </w:r>
          </w:p>
        </w:tc>
        <w:tc>
          <w:tcPr>
            <w:tcW w:w="432" w:type="dxa"/>
          </w:tcPr>
          <w:p w14:paraId="1D96C4E5" w14:textId="77777777" w:rsidR="00F0030C" w:rsidRPr="00C54EBC" w:rsidRDefault="00F0030C" w:rsidP="00F0030C">
            <w:pPr>
              <w:tabs>
                <w:tab w:val="left" w:pos="990"/>
              </w:tabs>
              <w:rPr>
                <w:rFonts w:ascii="Calibri" w:hAnsi="Calibri" w:cs="Calibri"/>
                <w:color w:val="355D7E" w:themeColor="accent1" w:themeShade="80"/>
                <w:sz w:val="22"/>
              </w:rPr>
            </w:pPr>
          </w:p>
        </w:tc>
        <w:tc>
          <w:tcPr>
            <w:tcW w:w="7056" w:type="dxa"/>
          </w:tcPr>
          <w:p w14:paraId="3C0C48DA" w14:textId="744EF404" w:rsidR="00F0030C" w:rsidRPr="00C54EBC" w:rsidRDefault="00F0030C" w:rsidP="009940A8">
            <w:pPr>
              <w:pStyle w:val="Heading2"/>
              <w:spacing w:before="120"/>
              <w:rPr>
                <w:rFonts w:ascii="Calibri" w:hAnsi="Calibri" w:cs="Calibri"/>
                <w:color w:val="355D7E" w:themeColor="accent1" w:themeShade="80"/>
                <w:szCs w:val="22"/>
              </w:rPr>
            </w:pPr>
            <w:r w:rsidRPr="00C54EBC">
              <w:rPr>
                <w:rFonts w:ascii="Calibri" w:hAnsi="Calibri" w:cs="Calibri"/>
                <w:color w:val="355D7E" w:themeColor="accent1" w:themeShade="80"/>
                <w:szCs w:val="22"/>
              </w:rPr>
              <w:t>WORK EXPERIENCE</w:t>
            </w:r>
          </w:p>
        </w:tc>
      </w:tr>
      <w:tr w:rsidR="006314DF" w:rsidRPr="00832E0B" w14:paraId="1FA0CADE" w14:textId="77777777" w:rsidTr="00B17AA7">
        <w:trPr>
          <w:trHeight w:val="4850"/>
        </w:trPr>
        <w:tc>
          <w:tcPr>
            <w:tcW w:w="3600" w:type="dxa"/>
          </w:tcPr>
          <w:p w14:paraId="734CEE2F" w14:textId="77777777" w:rsidR="008F61B9" w:rsidRDefault="00F07379" w:rsidP="00550385">
            <w:pPr>
              <w:rPr>
                <w:rFonts w:ascii="Calibri" w:hAnsi="Calibri" w:cs="Calibri"/>
                <w:sz w:val="20"/>
                <w:szCs w:val="20"/>
              </w:rPr>
            </w:pPr>
            <w:r w:rsidRPr="00F07379">
              <w:rPr>
                <w:rFonts w:ascii="Calibri" w:hAnsi="Calibri" w:cs="Calibri"/>
                <w:sz w:val="20"/>
                <w:szCs w:val="20"/>
              </w:rPr>
              <w:t xml:space="preserve">I am a dynamic and motivated leader with over 20 years of experience in information services, logistics, and software development. My expertise spans EDI, logistics, and agile software development. </w:t>
            </w:r>
          </w:p>
          <w:p w14:paraId="4FB9B6FE" w14:textId="77777777" w:rsidR="008F61B9" w:rsidRDefault="008F61B9" w:rsidP="005503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F8C8961" w14:textId="695A7EA7" w:rsidR="006314DF" w:rsidRPr="00832E0B" w:rsidRDefault="00F07379" w:rsidP="00550385">
            <w:pPr>
              <w:rPr>
                <w:rFonts w:ascii="Calibri" w:hAnsi="Calibri" w:cs="Calibri"/>
                <w:sz w:val="20"/>
                <w:szCs w:val="20"/>
              </w:rPr>
            </w:pPr>
            <w:r w:rsidRPr="00F07379">
              <w:rPr>
                <w:rFonts w:ascii="Calibri" w:hAnsi="Calibri" w:cs="Calibri"/>
                <w:sz w:val="20"/>
                <w:szCs w:val="20"/>
              </w:rPr>
              <w:t>I have successfully led multiple agile teams, enhancing backend systems for customer integrations and processing over a billion transactions annually. My strong background in leadership, customer service, and project management has fostered a culture of continuous growth through mentoring and coaching. I demonstrate visionary leadership and analytical skills, driving measurable improvements in efficiency.</w:t>
            </w:r>
          </w:p>
        </w:tc>
        <w:tc>
          <w:tcPr>
            <w:tcW w:w="432" w:type="dxa"/>
          </w:tcPr>
          <w:p w14:paraId="3D7F1E43" w14:textId="77777777" w:rsidR="006314DF" w:rsidRPr="00832E0B" w:rsidRDefault="006314DF" w:rsidP="00550385">
            <w:pPr>
              <w:tabs>
                <w:tab w:val="left" w:pos="99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56" w:type="dxa"/>
          </w:tcPr>
          <w:p w14:paraId="5C2598E6" w14:textId="77777777" w:rsidR="006314DF" w:rsidRPr="00832E0B" w:rsidRDefault="006314DF" w:rsidP="00550385">
            <w:pPr>
              <w:pStyle w:val="Heading4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832E0B">
              <w:rPr>
                <w:rFonts w:ascii="Calibri" w:hAnsi="Calibri" w:cs="Calibri"/>
                <w:sz w:val="20"/>
                <w:szCs w:val="20"/>
              </w:rPr>
              <w:t xml:space="preserve">Expeditors International — </w:t>
            </w:r>
            <w:r w:rsidR="00EE1923" w:rsidRPr="00832E0B">
              <w:rPr>
                <w:rFonts w:ascii="Calibri" w:hAnsi="Calibri" w:cs="Calibri"/>
                <w:sz w:val="20"/>
                <w:szCs w:val="20"/>
              </w:rPr>
              <w:t xml:space="preserve">Development </w:t>
            </w:r>
            <w:r w:rsidRPr="00832E0B">
              <w:rPr>
                <w:rFonts w:ascii="Calibri" w:hAnsi="Calibri" w:cs="Calibri"/>
                <w:sz w:val="20"/>
                <w:szCs w:val="20"/>
              </w:rPr>
              <w:t>Manager</w:t>
            </w:r>
          </w:p>
          <w:p w14:paraId="2967996E" w14:textId="77777777" w:rsidR="006314DF" w:rsidRPr="00832E0B" w:rsidRDefault="006314DF" w:rsidP="00550385">
            <w:pPr>
              <w:pStyle w:val="Heading4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832E0B">
              <w:rPr>
                <w:rFonts w:ascii="Calibri" w:hAnsi="Calibri" w:cs="Calibri"/>
                <w:b w:val="0"/>
                <w:sz w:val="20"/>
                <w:szCs w:val="20"/>
              </w:rPr>
              <w:t>2016 – Present</w:t>
            </w:r>
          </w:p>
          <w:p w14:paraId="0675DDB1" w14:textId="77777777" w:rsidR="006314DF" w:rsidRPr="00832E0B" w:rsidRDefault="006314DF" w:rsidP="005503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2A49FB6" w14:textId="77777777" w:rsidR="00BA36ED" w:rsidRPr="00BA36ED" w:rsidRDefault="00BA36ED" w:rsidP="00185A5C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sz w:val="20"/>
                <w:szCs w:val="20"/>
              </w:rPr>
            </w:pPr>
            <w:r w:rsidRPr="00BA36ED">
              <w:rPr>
                <w:rFonts w:ascii="Calibri" w:hAnsi="Calibri" w:cs="Calibri"/>
                <w:sz w:val="20"/>
                <w:szCs w:val="20"/>
              </w:rPr>
              <w:t>Lead multiple agile teams to develop backend systems supporting thousands of customer integrations and supporting over a billion transactions annually.</w:t>
            </w:r>
          </w:p>
          <w:p w14:paraId="708FE893" w14:textId="77777777" w:rsidR="00BA36ED" w:rsidRPr="00BA36ED" w:rsidRDefault="00BA36ED" w:rsidP="00185A5C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sz w:val="20"/>
                <w:szCs w:val="20"/>
              </w:rPr>
            </w:pPr>
            <w:r w:rsidRPr="00BA36ED">
              <w:rPr>
                <w:rFonts w:ascii="Calibri" w:hAnsi="Calibri" w:cs="Calibri"/>
                <w:sz w:val="20"/>
                <w:szCs w:val="20"/>
              </w:rPr>
              <w:t>Deliver industry-leading integrations to meet customers’ business needs, significantly improving logistics efficiency.</w:t>
            </w:r>
          </w:p>
          <w:p w14:paraId="5BDA38FA" w14:textId="77777777" w:rsidR="00BA36ED" w:rsidRPr="00BA36ED" w:rsidRDefault="00BA36ED" w:rsidP="00185A5C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sz w:val="20"/>
                <w:szCs w:val="20"/>
              </w:rPr>
            </w:pPr>
            <w:r w:rsidRPr="00BA36ED">
              <w:rPr>
                <w:rFonts w:ascii="Calibri" w:hAnsi="Calibri" w:cs="Calibri"/>
                <w:sz w:val="20"/>
                <w:szCs w:val="20"/>
              </w:rPr>
              <w:t>Empower supervisors and indirect reports through continuous coaching and mentoring, fostering professional growth and excellence.</w:t>
            </w:r>
          </w:p>
          <w:p w14:paraId="4844013A" w14:textId="77777777" w:rsidR="006314DF" w:rsidRPr="00832E0B" w:rsidRDefault="006314DF" w:rsidP="00550385">
            <w:pPr>
              <w:pStyle w:val="Heading4"/>
              <w:rPr>
                <w:rFonts w:ascii="Calibri" w:hAnsi="Calibri" w:cs="Calibri"/>
                <w:b w:val="0"/>
                <w:sz w:val="20"/>
                <w:szCs w:val="20"/>
              </w:rPr>
            </w:pPr>
          </w:p>
          <w:p w14:paraId="73EFF817" w14:textId="77777777" w:rsidR="006314DF" w:rsidRPr="00832E0B" w:rsidRDefault="006314DF" w:rsidP="00550385">
            <w:pPr>
              <w:pStyle w:val="Heading4"/>
              <w:rPr>
                <w:rFonts w:ascii="Calibri" w:hAnsi="Calibri" w:cs="Calibri"/>
                <w:sz w:val="20"/>
                <w:szCs w:val="20"/>
              </w:rPr>
            </w:pPr>
            <w:r w:rsidRPr="00832E0B">
              <w:rPr>
                <w:rFonts w:ascii="Calibri" w:hAnsi="Calibri" w:cs="Calibri"/>
                <w:sz w:val="20"/>
                <w:szCs w:val="20"/>
              </w:rPr>
              <w:t>Expeditors International — Development Supervisor</w:t>
            </w:r>
          </w:p>
          <w:p w14:paraId="580D8B61" w14:textId="77777777" w:rsidR="006314DF" w:rsidRPr="00832E0B" w:rsidRDefault="006314DF" w:rsidP="00550385">
            <w:pPr>
              <w:pStyle w:val="Heading4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832E0B">
              <w:rPr>
                <w:rFonts w:ascii="Calibri" w:hAnsi="Calibri" w:cs="Calibri"/>
                <w:b w:val="0"/>
                <w:sz w:val="20"/>
                <w:szCs w:val="20"/>
              </w:rPr>
              <w:t>2008 – 2016</w:t>
            </w:r>
          </w:p>
          <w:p w14:paraId="1AA9005A" w14:textId="77777777" w:rsidR="006314DF" w:rsidRPr="00832E0B" w:rsidRDefault="006314DF" w:rsidP="005503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1974FE5" w14:textId="7A6BF6D7" w:rsidR="00BA36ED" w:rsidRPr="00BA36ED" w:rsidRDefault="00BA36ED" w:rsidP="00185A5C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sz w:val="20"/>
                <w:szCs w:val="20"/>
              </w:rPr>
            </w:pPr>
            <w:r w:rsidRPr="00BA36ED">
              <w:rPr>
                <w:rFonts w:ascii="Calibri" w:hAnsi="Calibri" w:cs="Calibri"/>
                <w:sz w:val="20"/>
                <w:szCs w:val="20"/>
              </w:rPr>
              <w:t xml:space="preserve">Led a team of 10 developers to build, test, and deploy EDI </w:t>
            </w:r>
            <w:r w:rsidR="00A823CD">
              <w:rPr>
                <w:rFonts w:ascii="Calibri" w:hAnsi="Calibri" w:cs="Calibri"/>
                <w:sz w:val="20"/>
                <w:szCs w:val="20"/>
              </w:rPr>
              <w:t xml:space="preserve">customer </w:t>
            </w:r>
            <w:r w:rsidRPr="00BA36ED">
              <w:rPr>
                <w:rFonts w:ascii="Calibri" w:hAnsi="Calibri" w:cs="Calibri"/>
                <w:sz w:val="20"/>
                <w:szCs w:val="20"/>
              </w:rPr>
              <w:t>integrations, streamlining processes and ensuring operation</w:t>
            </w:r>
            <w:r w:rsidR="00A823CD">
              <w:rPr>
                <w:rFonts w:ascii="Calibri" w:hAnsi="Calibri" w:cs="Calibri"/>
                <w:sz w:val="20"/>
                <w:szCs w:val="20"/>
              </w:rPr>
              <w:t>al efficiency</w:t>
            </w:r>
            <w:r w:rsidRPr="00BA36ED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4E0C143" w14:textId="77777777" w:rsidR="00BA36ED" w:rsidRPr="00BA36ED" w:rsidRDefault="00BA36ED" w:rsidP="00185A5C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sz w:val="20"/>
                <w:szCs w:val="20"/>
              </w:rPr>
            </w:pPr>
            <w:r w:rsidRPr="00BA36ED">
              <w:rPr>
                <w:rFonts w:ascii="Calibri" w:hAnsi="Calibri" w:cs="Calibri"/>
                <w:sz w:val="20"/>
                <w:szCs w:val="20"/>
              </w:rPr>
              <w:t>Provided ongoing constructive feedback, enhancing both technical skills and professional growth within the team.</w:t>
            </w:r>
          </w:p>
          <w:p w14:paraId="5D62DC3D" w14:textId="77777777" w:rsidR="00BA36ED" w:rsidRPr="00BA36ED" w:rsidRDefault="00BA36ED" w:rsidP="00185A5C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  <w:sz w:val="20"/>
                <w:szCs w:val="20"/>
              </w:rPr>
            </w:pPr>
            <w:r w:rsidRPr="00BA36ED">
              <w:rPr>
                <w:rFonts w:ascii="Calibri" w:hAnsi="Calibri" w:cs="Calibri"/>
                <w:sz w:val="20"/>
                <w:szCs w:val="20"/>
              </w:rPr>
              <w:t>Cultivated a high-performing team culture through clear, measurable goals and strong interpersonal skills, consistently achieving on-time project completion.</w:t>
            </w:r>
          </w:p>
          <w:p w14:paraId="40051FC6" w14:textId="0B02D2BB" w:rsidR="00BA62A2" w:rsidRPr="00BA62A2" w:rsidRDefault="00BA62A2" w:rsidP="00BA62A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940A8" w:rsidRPr="00832E0B" w14:paraId="0FA68861" w14:textId="77777777" w:rsidTr="00B17AA7">
        <w:trPr>
          <w:trHeight w:val="323"/>
        </w:trPr>
        <w:tc>
          <w:tcPr>
            <w:tcW w:w="3600" w:type="dxa"/>
          </w:tcPr>
          <w:p w14:paraId="44EA18BA" w14:textId="285DC417" w:rsidR="00F0030C" w:rsidRPr="00C54EBC" w:rsidRDefault="00F0030C" w:rsidP="009940A8">
            <w:pPr>
              <w:pStyle w:val="Heading2"/>
              <w:spacing w:before="120"/>
              <w:rPr>
                <w:rFonts w:ascii="Calibri" w:hAnsi="Calibri" w:cs="Calibri"/>
                <w:color w:val="355D7E" w:themeColor="accent1" w:themeShade="80"/>
                <w:szCs w:val="22"/>
              </w:rPr>
            </w:pPr>
            <w:r w:rsidRPr="00C54EBC">
              <w:rPr>
                <w:rFonts w:ascii="Calibri" w:hAnsi="Calibri" w:cs="Calibri"/>
                <w:color w:val="355D7E" w:themeColor="accent1" w:themeShade="80"/>
                <w:szCs w:val="22"/>
              </w:rPr>
              <w:t>Contact</w:t>
            </w:r>
          </w:p>
        </w:tc>
        <w:tc>
          <w:tcPr>
            <w:tcW w:w="432" w:type="dxa"/>
          </w:tcPr>
          <w:p w14:paraId="63C36F4F" w14:textId="77777777" w:rsidR="00F0030C" w:rsidRPr="00C54EBC" w:rsidRDefault="00F0030C" w:rsidP="00550385">
            <w:pPr>
              <w:tabs>
                <w:tab w:val="left" w:pos="990"/>
              </w:tabs>
              <w:rPr>
                <w:rFonts w:ascii="Calibri" w:hAnsi="Calibri" w:cs="Calibri"/>
                <w:color w:val="355D7E" w:themeColor="accent1" w:themeShade="80"/>
                <w:sz w:val="22"/>
              </w:rPr>
            </w:pPr>
          </w:p>
        </w:tc>
        <w:tc>
          <w:tcPr>
            <w:tcW w:w="7056" w:type="dxa"/>
          </w:tcPr>
          <w:p w14:paraId="5B921E70" w14:textId="20084D5F" w:rsidR="00F0030C" w:rsidRPr="00C54EBC" w:rsidRDefault="00F0030C" w:rsidP="009940A8">
            <w:pPr>
              <w:pStyle w:val="Heading2"/>
              <w:spacing w:before="120"/>
              <w:rPr>
                <w:rFonts w:ascii="Calibri" w:hAnsi="Calibri" w:cs="Calibri"/>
                <w:color w:val="355D7E" w:themeColor="accent1" w:themeShade="80"/>
                <w:szCs w:val="22"/>
              </w:rPr>
            </w:pPr>
            <w:r w:rsidRPr="00C54EBC">
              <w:rPr>
                <w:rFonts w:ascii="Calibri" w:hAnsi="Calibri" w:cs="Calibri"/>
                <w:color w:val="355D7E" w:themeColor="accent1" w:themeShade="80"/>
                <w:szCs w:val="22"/>
              </w:rPr>
              <w:t>SKILLS</w:t>
            </w:r>
          </w:p>
        </w:tc>
      </w:tr>
      <w:tr w:rsidR="00F0030C" w:rsidRPr="00832E0B" w14:paraId="479FDDE2" w14:textId="77777777" w:rsidTr="00B17AA7">
        <w:tc>
          <w:tcPr>
            <w:tcW w:w="3600" w:type="dxa"/>
          </w:tcPr>
          <w:p w14:paraId="34C32468" w14:textId="77777777" w:rsidR="00F0030C" w:rsidRPr="00832E0B" w:rsidRDefault="00000000" w:rsidP="00F0030C">
            <w:pPr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008200"/>
                  <w:sz w:val="20"/>
                  <w:szCs w:val="20"/>
                </w:rPr>
                <w:id w:val="364177559"/>
                <w:placeholder>
                  <w:docPart w:val="BA6BED9A73094CABBD9433F234F12367"/>
                </w:placeholder>
                <w:temporary/>
                <w:showingPlcHdr/>
                <w15:appearance w15:val="hidden"/>
              </w:sdtPr>
              <w:sdtContent>
                <w:r w:rsidR="00F0030C" w:rsidRPr="00832E0B">
                  <w:rPr>
                    <w:rFonts w:ascii="Calibri" w:hAnsi="Calibri" w:cs="Calibri"/>
                    <w:sz w:val="20"/>
                    <w:szCs w:val="20"/>
                  </w:rPr>
                  <w:t>PHONE:</w:t>
                </w:r>
              </w:sdtContent>
            </w:sdt>
          </w:p>
          <w:p w14:paraId="3D58735C" w14:textId="77777777" w:rsidR="00F0030C" w:rsidRPr="00832E0B" w:rsidRDefault="00F0030C" w:rsidP="00F0030C">
            <w:pPr>
              <w:rPr>
                <w:rFonts w:ascii="Calibri" w:hAnsi="Calibri" w:cs="Calibri"/>
                <w:color w:val="355D7E" w:themeColor="accent1" w:themeShade="80"/>
                <w:sz w:val="20"/>
                <w:szCs w:val="20"/>
              </w:rPr>
            </w:pPr>
            <w:r w:rsidRPr="00832E0B">
              <w:rPr>
                <w:rFonts w:ascii="Calibri" w:hAnsi="Calibri" w:cs="Calibri"/>
                <w:color w:val="355D7E" w:themeColor="accent1" w:themeShade="80"/>
                <w:sz w:val="20"/>
                <w:szCs w:val="20"/>
              </w:rPr>
              <w:t>253-299-4348</w:t>
            </w:r>
          </w:p>
          <w:p w14:paraId="054E7880" w14:textId="77777777" w:rsidR="00F0030C" w:rsidRPr="00832E0B" w:rsidRDefault="00F0030C" w:rsidP="00F0030C">
            <w:pPr>
              <w:rPr>
                <w:rFonts w:ascii="Calibri" w:hAnsi="Calibri" w:cs="Calibri"/>
                <w:sz w:val="20"/>
                <w:szCs w:val="20"/>
              </w:rPr>
            </w:pP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1610780242"/>
              <w:placeholder>
                <w:docPart w:val="460004D63A0046F49AC36F01006F85D2"/>
              </w:placeholder>
              <w:temporary/>
              <w:showingPlcHdr/>
              <w15:appearance w15:val="hidden"/>
            </w:sdtPr>
            <w:sdtContent>
              <w:p w14:paraId="2E718571" w14:textId="77777777" w:rsidR="00F0030C" w:rsidRPr="00832E0B" w:rsidRDefault="00F0030C" w:rsidP="00F0030C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832E0B">
                  <w:rPr>
                    <w:rFonts w:ascii="Calibri" w:hAnsi="Calibri" w:cs="Calibri"/>
                    <w:sz w:val="20"/>
                    <w:szCs w:val="20"/>
                  </w:rPr>
                  <w:t>WEBSITE:</w:t>
                </w:r>
              </w:p>
            </w:sdtContent>
          </w:sdt>
          <w:p w14:paraId="5F962D6F" w14:textId="6CBC8F61" w:rsidR="00F0030C" w:rsidRPr="008A4300" w:rsidRDefault="008A4300" w:rsidP="00F0030C">
            <w:pPr>
              <w:rPr>
                <w:rStyle w:val="Hyperlink"/>
                <w:color w:val="355D7E" w:themeColor="accent1" w:themeShade="80"/>
                <w:u w:val="none"/>
              </w:rPr>
            </w:pPr>
            <w:r w:rsidRPr="008A4300">
              <w:rPr>
                <w:rStyle w:val="Hyperlink"/>
                <w:color w:val="355D7E" w:themeColor="accent1" w:themeShade="80"/>
                <w:u w:val="none"/>
              </w:rPr>
              <w:t>https://tom.irish</w:t>
            </w:r>
          </w:p>
          <w:p w14:paraId="0E326FDC" w14:textId="77777777" w:rsidR="008A4300" w:rsidRPr="00832E0B" w:rsidRDefault="008A4300" w:rsidP="00F0030C">
            <w:pPr>
              <w:rPr>
                <w:rFonts w:ascii="Calibri" w:hAnsi="Calibri" w:cs="Calibri"/>
                <w:sz w:val="20"/>
                <w:szCs w:val="20"/>
              </w:rPr>
            </w:pP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1022984691"/>
              <w:placeholder>
                <w:docPart w:val="70F4025B4B17450591BF78C756FFAA02"/>
              </w:placeholder>
              <w:temporary/>
              <w:showingPlcHdr/>
              <w15:appearance w15:val="hidden"/>
            </w:sdtPr>
            <w:sdtContent>
              <w:p w14:paraId="1F59DC82" w14:textId="77777777" w:rsidR="00F0030C" w:rsidRPr="00832E0B" w:rsidRDefault="00F0030C" w:rsidP="00F0030C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832E0B">
                  <w:rPr>
                    <w:rFonts w:ascii="Calibri" w:hAnsi="Calibri" w:cs="Calibri"/>
                    <w:sz w:val="20"/>
                    <w:szCs w:val="20"/>
                  </w:rPr>
                  <w:t>EMAIL:</w:t>
                </w:r>
              </w:p>
            </w:sdtContent>
          </w:sdt>
          <w:p w14:paraId="32899B98" w14:textId="785D40A4" w:rsidR="00BD36BD" w:rsidRPr="008A4300" w:rsidRDefault="008A4300" w:rsidP="00BD36BD">
            <w:pPr>
              <w:rPr>
                <w:rStyle w:val="Hyperlink"/>
                <w:color w:val="355D7E" w:themeColor="accent1" w:themeShade="80"/>
                <w:u w:val="none"/>
              </w:rPr>
            </w:pPr>
            <w:r w:rsidRPr="008A4300">
              <w:rPr>
                <w:rStyle w:val="Hyperlink"/>
                <w:color w:val="355D7E" w:themeColor="accent1" w:themeShade="80"/>
                <w:u w:val="none"/>
              </w:rPr>
              <w:t>tom@tom.irish</w:t>
            </w:r>
          </w:p>
          <w:p w14:paraId="59077622" w14:textId="77777777" w:rsidR="00F0030C" w:rsidRPr="00832E0B" w:rsidRDefault="00F0030C" w:rsidP="00F0030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E4BE94B" w14:textId="77777777" w:rsidR="00F0030C" w:rsidRPr="00832E0B" w:rsidRDefault="00000000" w:rsidP="00F0030C">
            <w:pPr>
              <w:rPr>
                <w:rFonts w:ascii="Calibri" w:hAnsi="Calibri" w:cs="Calibri"/>
                <w:sz w:val="20"/>
                <w:szCs w:val="20"/>
              </w:rPr>
            </w:pPr>
            <w:hyperlink r:id="rId13" w:tgtFrame="_blank" w:history="1">
              <w:r w:rsidR="00F0030C" w:rsidRPr="00832E0B">
                <w:rPr>
                  <w:rFonts w:ascii="Calibri" w:hAnsi="Calibri" w:cs="Calibri"/>
                  <w:sz w:val="20"/>
                  <w:szCs w:val="20"/>
                </w:rPr>
                <w:t>LINKED IN</w:t>
              </w:r>
            </w:hyperlink>
            <w:r w:rsidR="00F0030C" w:rsidRPr="00832E0B">
              <w:rPr>
                <w:rFonts w:ascii="Calibri" w:hAnsi="Calibri" w:cs="Calibri"/>
                <w:sz w:val="20"/>
                <w:szCs w:val="20"/>
              </w:rPr>
              <w:t>:</w:t>
            </w:r>
          </w:p>
          <w:p w14:paraId="57567E2D" w14:textId="3E2A070D" w:rsidR="008A4300" w:rsidRPr="008A4300" w:rsidRDefault="008A4300" w:rsidP="00F0030C">
            <w:pPr>
              <w:rPr>
                <w:rFonts w:ascii="Calibri" w:hAnsi="Calibri" w:cs="Calibri"/>
                <w:color w:val="355D7E" w:themeColor="accent1" w:themeShade="80"/>
                <w:sz w:val="20"/>
                <w:szCs w:val="20"/>
              </w:rPr>
            </w:pPr>
            <w:r w:rsidRPr="008A4300">
              <w:rPr>
                <w:rFonts w:ascii="Calibri" w:hAnsi="Calibri" w:cs="Calibri"/>
                <w:color w:val="355D7E" w:themeColor="accent1" w:themeShade="80"/>
                <w:sz w:val="20"/>
                <w:szCs w:val="20"/>
              </w:rPr>
              <w:t>https://linkedin.com/in/tom-irish</w:t>
            </w:r>
          </w:p>
        </w:tc>
        <w:tc>
          <w:tcPr>
            <w:tcW w:w="432" w:type="dxa"/>
          </w:tcPr>
          <w:p w14:paraId="2C337079" w14:textId="77777777" w:rsidR="00F0030C" w:rsidRPr="00832E0B" w:rsidRDefault="00F0030C" w:rsidP="00550385">
            <w:pPr>
              <w:tabs>
                <w:tab w:val="left" w:pos="99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5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677"/>
            </w:tblGrid>
            <w:tr w:rsidR="00B17AA7" w14:paraId="219877B3" w14:textId="77777777" w:rsidTr="009608EB">
              <w:tc>
                <w:tcPr>
                  <w:tcW w:w="2153" w:type="dxa"/>
                </w:tcPr>
                <w:p w14:paraId="773BE0AA" w14:textId="5B16879F" w:rsidR="00B17AA7" w:rsidRPr="0055010F" w:rsidRDefault="00B17AA7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5010F">
                    <w:rPr>
                      <w:rFonts w:ascii="Calibri" w:hAnsi="Calibri" w:cs="Calibri"/>
                      <w:sz w:val="20"/>
                      <w:szCs w:val="20"/>
                    </w:rPr>
                    <w:t>Leadership</w:t>
                  </w:r>
                </w:p>
              </w:tc>
              <w:tc>
                <w:tcPr>
                  <w:tcW w:w="4677" w:type="dxa"/>
                </w:tcPr>
                <w:p w14:paraId="4F26E127" w14:textId="5A26E7B8" w:rsidR="00B17AA7" w:rsidRPr="00E90406" w:rsidRDefault="00E90406" w:rsidP="009940A8">
                  <w:pPr>
                    <w:rPr>
                      <w:rFonts w:ascii="Calibri" w:hAnsi="Calibri" w:cs="Calibri"/>
                      <w:color w:val="355D7E"/>
                      <w:sz w:val="20"/>
                      <w:szCs w:val="20"/>
                    </w:rPr>
                  </w:pP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</w:p>
              </w:tc>
            </w:tr>
            <w:tr w:rsidR="00B17AA7" w14:paraId="2A1B4E3D" w14:textId="77777777" w:rsidTr="009608EB">
              <w:tc>
                <w:tcPr>
                  <w:tcW w:w="2153" w:type="dxa"/>
                </w:tcPr>
                <w:p w14:paraId="7134E265" w14:textId="0A5DC86A" w:rsidR="00B17AA7" w:rsidRPr="0055010F" w:rsidRDefault="00B17AA7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5010F">
                    <w:rPr>
                      <w:rFonts w:ascii="Calibri" w:hAnsi="Calibri" w:cs="Calibri"/>
                      <w:sz w:val="20"/>
                      <w:szCs w:val="20"/>
                    </w:rPr>
                    <w:t>Integrity</w:t>
                  </w:r>
                </w:p>
              </w:tc>
              <w:tc>
                <w:tcPr>
                  <w:tcW w:w="4677" w:type="dxa"/>
                </w:tcPr>
                <w:p w14:paraId="14DE2AC4" w14:textId="72963E51" w:rsidR="00B17AA7" w:rsidRPr="00B17AA7" w:rsidRDefault="00E90406" w:rsidP="00B17AA7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</w:p>
              </w:tc>
            </w:tr>
            <w:tr w:rsidR="00B17AA7" w14:paraId="5AA4E1A2" w14:textId="77777777" w:rsidTr="009608EB">
              <w:tc>
                <w:tcPr>
                  <w:tcW w:w="2153" w:type="dxa"/>
                </w:tcPr>
                <w:p w14:paraId="74953400" w14:textId="4ADE4254" w:rsidR="00B17AA7" w:rsidRPr="0055010F" w:rsidRDefault="00B17AA7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5010F">
                    <w:rPr>
                      <w:rFonts w:ascii="Calibri" w:hAnsi="Calibri" w:cs="Calibri"/>
                      <w:sz w:val="20"/>
                      <w:szCs w:val="20"/>
                    </w:rPr>
                    <w:t>Customer Service</w:t>
                  </w:r>
                </w:p>
              </w:tc>
              <w:tc>
                <w:tcPr>
                  <w:tcW w:w="4677" w:type="dxa"/>
                </w:tcPr>
                <w:p w14:paraId="1AF8ECE6" w14:textId="6E7DF63D" w:rsidR="00B17AA7" w:rsidRPr="00B17AA7" w:rsidRDefault="00E90406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</w:p>
              </w:tc>
            </w:tr>
            <w:tr w:rsidR="00B17AA7" w14:paraId="4E057029" w14:textId="77777777" w:rsidTr="009608EB">
              <w:tc>
                <w:tcPr>
                  <w:tcW w:w="2153" w:type="dxa"/>
                </w:tcPr>
                <w:p w14:paraId="0270F8E5" w14:textId="4BA376B8" w:rsidR="00B17AA7" w:rsidRPr="0055010F" w:rsidRDefault="00B17AA7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5010F">
                    <w:rPr>
                      <w:rFonts w:ascii="Calibri" w:hAnsi="Calibri" w:cs="Calibri"/>
                      <w:sz w:val="20"/>
                      <w:szCs w:val="20"/>
                    </w:rPr>
                    <w:t>Emotional Intelligence</w:t>
                  </w:r>
                </w:p>
              </w:tc>
              <w:tc>
                <w:tcPr>
                  <w:tcW w:w="4677" w:type="dxa"/>
                </w:tcPr>
                <w:p w14:paraId="43091207" w14:textId="36750FE3" w:rsidR="00B17AA7" w:rsidRPr="00B17AA7" w:rsidRDefault="00E90406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</w:p>
              </w:tc>
            </w:tr>
            <w:tr w:rsidR="00B17AA7" w14:paraId="09670958" w14:textId="77777777" w:rsidTr="009608EB">
              <w:tc>
                <w:tcPr>
                  <w:tcW w:w="2153" w:type="dxa"/>
                </w:tcPr>
                <w:p w14:paraId="41ACA8AA" w14:textId="590E4164" w:rsidR="00B17AA7" w:rsidRPr="0055010F" w:rsidRDefault="00B17AA7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5010F">
                    <w:rPr>
                      <w:rFonts w:ascii="Calibri" w:hAnsi="Calibri" w:cs="Calibri"/>
                      <w:sz w:val="20"/>
                      <w:szCs w:val="20"/>
                    </w:rPr>
                    <w:t>Data Analytics</w:t>
                  </w:r>
                </w:p>
              </w:tc>
              <w:tc>
                <w:tcPr>
                  <w:tcW w:w="4677" w:type="dxa"/>
                </w:tcPr>
                <w:p w14:paraId="17CF5E72" w14:textId="416F4C83" w:rsidR="00B17AA7" w:rsidRPr="00B17AA7" w:rsidRDefault="00E90406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</w:p>
              </w:tc>
            </w:tr>
            <w:tr w:rsidR="00B17AA7" w14:paraId="11F89DA2" w14:textId="77777777" w:rsidTr="009608EB">
              <w:tc>
                <w:tcPr>
                  <w:tcW w:w="2153" w:type="dxa"/>
                </w:tcPr>
                <w:p w14:paraId="50DE24D9" w14:textId="12EF7D49" w:rsidR="00B17AA7" w:rsidRPr="0055010F" w:rsidRDefault="00B17AA7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5010F">
                    <w:rPr>
                      <w:rFonts w:ascii="Calibri" w:hAnsi="Calibri" w:cs="Calibri"/>
                      <w:sz w:val="20"/>
                      <w:szCs w:val="20"/>
                    </w:rPr>
                    <w:t>Agile Development</w:t>
                  </w:r>
                </w:p>
              </w:tc>
              <w:tc>
                <w:tcPr>
                  <w:tcW w:w="4677" w:type="dxa"/>
                </w:tcPr>
                <w:p w14:paraId="7538754A" w14:textId="59BE6776" w:rsidR="00B17AA7" w:rsidRPr="00B17AA7" w:rsidRDefault="00E90406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</w:p>
              </w:tc>
            </w:tr>
            <w:tr w:rsidR="00B17AA7" w14:paraId="2B50FCED" w14:textId="77777777" w:rsidTr="009608EB">
              <w:tc>
                <w:tcPr>
                  <w:tcW w:w="2153" w:type="dxa"/>
                </w:tcPr>
                <w:p w14:paraId="09C40C2C" w14:textId="1B19D380" w:rsidR="00B17AA7" w:rsidRPr="0055010F" w:rsidRDefault="00B17AA7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5010F">
                    <w:rPr>
                      <w:rFonts w:ascii="Calibri" w:hAnsi="Calibri" w:cs="Calibri"/>
                      <w:sz w:val="20"/>
                      <w:szCs w:val="20"/>
                    </w:rPr>
                    <w:t>Project Management</w:t>
                  </w:r>
                </w:p>
              </w:tc>
              <w:tc>
                <w:tcPr>
                  <w:tcW w:w="4677" w:type="dxa"/>
                </w:tcPr>
                <w:p w14:paraId="4113AFED" w14:textId="711A5BC0" w:rsidR="00B17AA7" w:rsidRPr="00B17AA7" w:rsidRDefault="00E90406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</w:p>
              </w:tc>
            </w:tr>
            <w:tr w:rsidR="00627373" w14:paraId="565940D8" w14:textId="77777777" w:rsidTr="009608EB">
              <w:tc>
                <w:tcPr>
                  <w:tcW w:w="2153" w:type="dxa"/>
                </w:tcPr>
                <w:p w14:paraId="5D50B304" w14:textId="10EF405F" w:rsidR="00627373" w:rsidRPr="0055010F" w:rsidRDefault="00627373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5010F">
                    <w:rPr>
                      <w:rFonts w:ascii="Calibri" w:hAnsi="Calibri" w:cs="Calibri"/>
                      <w:sz w:val="20"/>
                      <w:szCs w:val="20"/>
                    </w:rPr>
                    <w:t>Development</w:t>
                  </w:r>
                </w:p>
              </w:tc>
              <w:tc>
                <w:tcPr>
                  <w:tcW w:w="4677" w:type="dxa"/>
                </w:tcPr>
                <w:p w14:paraId="7BF08CDF" w14:textId="3776DFF2" w:rsidR="00627373" w:rsidRDefault="00E90406" w:rsidP="009940A8">
                  <w:pPr>
                    <w:rPr>
                      <w:rFonts w:ascii="Segoe UI Emoji" w:hAnsi="Segoe UI Emoji" w:cs="Segoe UI Emoji"/>
                      <w:sz w:val="20"/>
                      <w:szCs w:val="20"/>
                    </w:rPr>
                  </w:pP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</w:p>
              </w:tc>
            </w:tr>
            <w:tr w:rsidR="00627373" w14:paraId="1C3BF9BB" w14:textId="77777777" w:rsidTr="009608EB">
              <w:tc>
                <w:tcPr>
                  <w:tcW w:w="2153" w:type="dxa"/>
                </w:tcPr>
                <w:p w14:paraId="0896EC45" w14:textId="42AE14CD" w:rsidR="00627373" w:rsidRPr="0055010F" w:rsidRDefault="00627373" w:rsidP="009940A8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55010F">
                    <w:rPr>
                      <w:rFonts w:ascii="Calibri" w:hAnsi="Calibri" w:cs="Calibri"/>
                      <w:sz w:val="20"/>
                      <w:szCs w:val="20"/>
                    </w:rPr>
                    <w:t>EDI Standards</w:t>
                  </w:r>
                </w:p>
              </w:tc>
              <w:tc>
                <w:tcPr>
                  <w:tcW w:w="4677" w:type="dxa"/>
                </w:tcPr>
                <w:p w14:paraId="20F2C353" w14:textId="6CC5AD99" w:rsidR="00627373" w:rsidRDefault="00E90406" w:rsidP="009940A8">
                  <w:pPr>
                    <w:rPr>
                      <w:rFonts w:ascii="Segoe UI Emoji" w:hAnsi="Segoe UI Emoji" w:cs="Segoe UI Emoji"/>
                      <w:sz w:val="20"/>
                      <w:szCs w:val="20"/>
                    </w:rPr>
                  </w:pP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  <w:r w:rsidRPr="00E90406">
                    <w:rPr>
                      <w:rFonts w:ascii="Segoe UI Emoji" w:hAnsi="Segoe UI Emoji" w:cs="Segoe UI Emoji"/>
                      <w:color w:val="355D7E"/>
                      <w:sz w:val="28"/>
                      <w:szCs w:val="28"/>
                    </w:rPr>
                    <w:sym w:font="Wingdings" w:char="F0AB"/>
                  </w:r>
                </w:p>
              </w:tc>
            </w:tr>
          </w:tbl>
          <w:p w14:paraId="4C6E898E" w14:textId="23ADD194" w:rsidR="00C54EBC" w:rsidRPr="00832E0B" w:rsidRDefault="00C54EBC" w:rsidP="009940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940A8" w:rsidRPr="00832E0B" w14:paraId="2D554257" w14:textId="77777777" w:rsidTr="00B17AA7">
        <w:tc>
          <w:tcPr>
            <w:tcW w:w="3600" w:type="dxa"/>
          </w:tcPr>
          <w:p w14:paraId="5747CD41" w14:textId="77777777" w:rsidR="00F0030C" w:rsidRPr="00C54EBC" w:rsidRDefault="00F0030C" w:rsidP="00F0030C">
            <w:pPr>
              <w:rPr>
                <w:rFonts w:ascii="Calibri" w:hAnsi="Calibri" w:cs="Calibri"/>
                <w:color w:val="355D7E" w:themeColor="accent1" w:themeShade="80"/>
                <w:sz w:val="22"/>
              </w:rPr>
            </w:pPr>
          </w:p>
        </w:tc>
        <w:tc>
          <w:tcPr>
            <w:tcW w:w="432" w:type="dxa"/>
          </w:tcPr>
          <w:p w14:paraId="789A2BA6" w14:textId="77777777" w:rsidR="00F0030C" w:rsidRPr="00C54EBC" w:rsidRDefault="00F0030C" w:rsidP="00550385">
            <w:pPr>
              <w:tabs>
                <w:tab w:val="left" w:pos="990"/>
              </w:tabs>
              <w:rPr>
                <w:rFonts w:ascii="Calibri" w:hAnsi="Calibri" w:cs="Calibri"/>
                <w:color w:val="355D7E" w:themeColor="accent1" w:themeShade="80"/>
                <w:sz w:val="22"/>
              </w:rPr>
            </w:pPr>
          </w:p>
        </w:tc>
        <w:tc>
          <w:tcPr>
            <w:tcW w:w="7056" w:type="dxa"/>
          </w:tcPr>
          <w:p w14:paraId="4D8974DE" w14:textId="68134833" w:rsidR="00F0030C" w:rsidRPr="00C54EBC" w:rsidRDefault="00F0030C" w:rsidP="009940A8">
            <w:pPr>
              <w:pStyle w:val="Heading2"/>
              <w:spacing w:before="120"/>
              <w:rPr>
                <w:rFonts w:ascii="Calibri" w:hAnsi="Calibri" w:cs="Calibri"/>
                <w:color w:val="355D7E" w:themeColor="accent1" w:themeShade="80"/>
                <w:szCs w:val="22"/>
              </w:rPr>
            </w:pPr>
            <w:r w:rsidRPr="00C54EBC">
              <w:rPr>
                <w:rFonts w:ascii="Calibri" w:hAnsi="Calibri" w:cs="Calibri"/>
                <w:color w:val="355D7E" w:themeColor="accent1" w:themeShade="80"/>
                <w:szCs w:val="22"/>
              </w:rPr>
              <w:t>EDUCATION</w:t>
            </w:r>
          </w:p>
        </w:tc>
      </w:tr>
      <w:tr w:rsidR="00F0030C" w:rsidRPr="00832E0B" w14:paraId="7D1A44B3" w14:textId="77777777" w:rsidTr="00B17AA7">
        <w:tc>
          <w:tcPr>
            <w:tcW w:w="3600" w:type="dxa"/>
          </w:tcPr>
          <w:p w14:paraId="298E3303" w14:textId="77777777" w:rsidR="00F0030C" w:rsidRPr="00832E0B" w:rsidRDefault="00F0030C" w:rsidP="009940A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32" w:type="dxa"/>
          </w:tcPr>
          <w:p w14:paraId="4F47C8FD" w14:textId="77777777" w:rsidR="00F0030C" w:rsidRPr="00832E0B" w:rsidRDefault="00F0030C" w:rsidP="00550385">
            <w:pPr>
              <w:tabs>
                <w:tab w:val="left" w:pos="99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56" w:type="dxa"/>
          </w:tcPr>
          <w:p w14:paraId="3D424248" w14:textId="77777777" w:rsidR="00F0030C" w:rsidRPr="00832E0B" w:rsidRDefault="00F0030C" w:rsidP="00F0030C">
            <w:pPr>
              <w:pStyle w:val="Heading4"/>
              <w:rPr>
                <w:rFonts w:ascii="Calibri" w:hAnsi="Calibri" w:cs="Calibri"/>
                <w:sz w:val="20"/>
                <w:szCs w:val="20"/>
              </w:rPr>
            </w:pPr>
            <w:r w:rsidRPr="00832E0B">
              <w:rPr>
                <w:rFonts w:ascii="Calibri" w:hAnsi="Calibri" w:cs="Calibri"/>
                <w:sz w:val="20"/>
                <w:szCs w:val="20"/>
              </w:rPr>
              <w:t>Washington State University</w:t>
            </w:r>
          </w:p>
          <w:p w14:paraId="31F587D1" w14:textId="77777777" w:rsidR="00F0030C" w:rsidRPr="00832E0B" w:rsidRDefault="00F0030C" w:rsidP="00185A5C">
            <w:pPr>
              <w:pStyle w:val="Date"/>
              <w:numPr>
                <w:ilvl w:val="0"/>
                <w:numId w:val="23"/>
              </w:numPr>
              <w:rPr>
                <w:rFonts w:ascii="Calibri" w:hAnsi="Calibri" w:cs="Calibri"/>
                <w:sz w:val="20"/>
                <w:szCs w:val="20"/>
              </w:rPr>
            </w:pPr>
            <w:r w:rsidRPr="00832E0B">
              <w:rPr>
                <w:rFonts w:ascii="Calibri" w:hAnsi="Calibri" w:cs="Calibri"/>
                <w:sz w:val="20"/>
                <w:szCs w:val="20"/>
              </w:rPr>
              <w:t>Management Information Systems</w:t>
            </w:r>
          </w:p>
          <w:p w14:paraId="456FA703" w14:textId="77777777" w:rsidR="00BD36BD" w:rsidRPr="00832E0B" w:rsidRDefault="00BD36BD" w:rsidP="00BD36BD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73BA673" w14:textId="77777777" w:rsidR="00627373" w:rsidRDefault="00F0030C" w:rsidP="00F0030C">
            <w:pPr>
              <w:pStyle w:val="Heading4"/>
              <w:rPr>
                <w:rFonts w:ascii="Calibri" w:hAnsi="Calibri" w:cs="Calibri"/>
                <w:sz w:val="20"/>
                <w:szCs w:val="20"/>
              </w:rPr>
            </w:pPr>
            <w:r w:rsidRPr="00832E0B">
              <w:rPr>
                <w:rFonts w:ascii="Calibri" w:hAnsi="Calibri" w:cs="Calibri"/>
                <w:sz w:val="20"/>
                <w:szCs w:val="20"/>
              </w:rPr>
              <w:t>Certifications</w:t>
            </w:r>
          </w:p>
          <w:p w14:paraId="0E922D1E" w14:textId="77777777" w:rsidR="00627373" w:rsidRDefault="00F0030C" w:rsidP="00185A5C">
            <w:pPr>
              <w:pStyle w:val="Heading4"/>
              <w:numPr>
                <w:ilvl w:val="0"/>
                <w:numId w:val="24"/>
              </w:numPr>
              <w:rPr>
                <w:rFonts w:ascii="Calibri" w:hAnsi="Calibri" w:cs="Calibri"/>
                <w:b w:val="0"/>
                <w:bCs/>
                <w:sz w:val="20"/>
                <w:szCs w:val="20"/>
              </w:rPr>
            </w:pPr>
            <w:r w:rsidRPr="00832E0B">
              <w:rPr>
                <w:rFonts w:ascii="Calibri" w:hAnsi="Calibri" w:cs="Calibri"/>
                <w:b w:val="0"/>
                <w:bCs/>
                <w:sz w:val="20"/>
                <w:szCs w:val="20"/>
              </w:rPr>
              <w:t>Path Forward Leadership</w:t>
            </w:r>
          </w:p>
          <w:p w14:paraId="47DD23B8" w14:textId="592F7A08" w:rsidR="00F0030C" w:rsidRDefault="00F0030C" w:rsidP="00185A5C">
            <w:pPr>
              <w:pStyle w:val="Heading4"/>
              <w:numPr>
                <w:ilvl w:val="0"/>
                <w:numId w:val="24"/>
              </w:numPr>
              <w:rPr>
                <w:rFonts w:ascii="Calibri" w:hAnsi="Calibri" w:cs="Calibri"/>
                <w:b w:val="0"/>
                <w:bCs/>
                <w:sz w:val="20"/>
                <w:szCs w:val="20"/>
              </w:rPr>
            </w:pPr>
            <w:r w:rsidRPr="00832E0B">
              <w:rPr>
                <w:rFonts w:ascii="Calibri" w:hAnsi="Calibri" w:cs="Calibri"/>
                <w:b w:val="0"/>
                <w:bCs/>
                <w:sz w:val="20"/>
                <w:szCs w:val="20"/>
              </w:rPr>
              <w:t>SAFe</w:t>
            </w:r>
            <w:r w:rsidR="00627373">
              <w:rPr>
                <w:rFonts w:ascii="Calibri" w:hAnsi="Calibri" w:cs="Calibri"/>
                <w:b w:val="0"/>
                <w:bCs/>
                <w:sz w:val="20"/>
                <w:szCs w:val="20"/>
              </w:rPr>
              <w:t xml:space="preserve"> </w:t>
            </w:r>
            <w:r w:rsidR="00627373" w:rsidRPr="00627373">
              <w:rPr>
                <w:rFonts w:ascii="Calibri" w:hAnsi="Calibri" w:cs="Calibri"/>
                <w:b w:val="0"/>
                <w:bCs/>
                <w:sz w:val="20"/>
                <w:szCs w:val="20"/>
              </w:rPr>
              <w:t>Agilist</w:t>
            </w:r>
          </w:p>
          <w:p w14:paraId="0FF67605" w14:textId="3C84C6DD" w:rsidR="00627373" w:rsidRPr="00627373" w:rsidRDefault="00627373" w:rsidP="00185A5C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bCs/>
                <w:sz w:val="20"/>
                <w:szCs w:val="20"/>
              </w:rPr>
            </w:pPr>
            <w:r w:rsidRPr="00627373">
              <w:rPr>
                <w:rFonts w:ascii="Calibri" w:hAnsi="Calibri" w:cs="Calibri"/>
                <w:bCs/>
                <w:sz w:val="20"/>
                <w:szCs w:val="20"/>
              </w:rPr>
              <w:t>SAFe DevOps</w:t>
            </w:r>
          </w:p>
        </w:tc>
      </w:tr>
    </w:tbl>
    <w:p w14:paraId="76937B9D" w14:textId="77777777" w:rsidR="000F6A51" w:rsidRPr="00832E0B" w:rsidRDefault="000F6A51" w:rsidP="000F6A51">
      <w:pPr>
        <w:rPr>
          <w:rFonts w:ascii="Calibri" w:hAnsi="Calibri" w:cs="Calibri"/>
          <w:sz w:val="20"/>
          <w:szCs w:val="20"/>
        </w:rPr>
        <w:sectPr w:rsidR="000F6A51" w:rsidRPr="00832E0B" w:rsidSect="00BA62A2">
          <w:headerReference w:type="default" r:id="rId14"/>
          <w:headerReference w:type="first" r:id="rId15"/>
          <w:pgSz w:w="12240" w:h="15840"/>
          <w:pgMar w:top="720" w:right="720" w:bottom="418" w:left="720" w:header="0" w:footer="0" w:gutter="0"/>
          <w:cols w:space="720"/>
          <w:docGrid w:linePitch="360"/>
        </w:sectPr>
      </w:pPr>
    </w:p>
    <w:p w14:paraId="798A930E" w14:textId="10BA73E9" w:rsidR="00BA36ED" w:rsidRPr="00832E0B" w:rsidRDefault="00BA36ED" w:rsidP="009940A8">
      <w:pPr>
        <w:rPr>
          <w:rFonts w:ascii="Calibri" w:hAnsi="Calibri" w:cs="Calibri"/>
          <w:sz w:val="20"/>
          <w:szCs w:val="20"/>
        </w:rPr>
      </w:pPr>
    </w:p>
    <w:sectPr w:rsidR="00BA36ED" w:rsidRPr="00832E0B" w:rsidSect="009940A8">
      <w:headerReference w:type="default" r:id="rId16"/>
      <w:type w:val="continuous"/>
      <w:pgSz w:w="12240" w:h="15840"/>
      <w:pgMar w:top="720" w:right="720" w:bottom="418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75CC9" w14:textId="77777777" w:rsidR="00E95E9F" w:rsidRDefault="00E95E9F" w:rsidP="000C45FF">
      <w:r>
        <w:separator/>
      </w:r>
    </w:p>
  </w:endnote>
  <w:endnote w:type="continuationSeparator" w:id="0">
    <w:p w14:paraId="02DBA876" w14:textId="77777777" w:rsidR="00E95E9F" w:rsidRDefault="00E95E9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F4E11" w14:textId="77777777" w:rsidR="00E95E9F" w:rsidRDefault="00E95E9F" w:rsidP="000C45FF">
      <w:r>
        <w:separator/>
      </w:r>
    </w:p>
  </w:footnote>
  <w:footnote w:type="continuationSeparator" w:id="0">
    <w:p w14:paraId="5A11BF75" w14:textId="77777777" w:rsidR="00E95E9F" w:rsidRDefault="00E95E9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46C6C" w14:textId="77777777" w:rsidR="000F6A51" w:rsidRDefault="00800ED0" w:rsidP="00800ED0">
    <w:pPr>
      <w:pStyle w:val="Header"/>
      <w:tabs>
        <w:tab w:val="clear" w:pos="4680"/>
        <w:tab w:val="clear" w:pos="9360"/>
        <w:tab w:val="left" w:pos="3611"/>
      </w:tabs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C8EB2BC" wp14:editId="596B9B88">
              <wp:simplePos x="0" y="0"/>
              <wp:positionH relativeFrom="column">
                <wp:posOffset>-280818</wp:posOffset>
              </wp:positionH>
              <wp:positionV relativeFrom="paragraph">
                <wp:posOffset>0</wp:posOffset>
              </wp:positionV>
              <wp:extent cx="7340410" cy="10058400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40410" cy="10058400"/>
                        <a:chOff x="0" y="0"/>
                        <a:chExt cx="7340410" cy="10058400"/>
                      </a:xfrm>
                    </wpg:grpSpPr>
                    <pic:pic xmlns:pic="http://schemas.openxmlformats.org/drawingml/2006/picture">
                      <pic:nvPicPr>
                        <pic:cNvPr id="15" name="Graphic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0455" y="0"/>
                          <a:ext cx="7259955" cy="10058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" name="Graphic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>
                          <a:picLocks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l="19436" t="71551" r="62787"/>
                        <a:stretch/>
                      </pic:blipFill>
                      <pic:spPr bwMode="auto">
                        <a:xfrm flipH="1" flipV="1">
                          <a:off x="0" y="0"/>
                          <a:ext cx="1290320" cy="2860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4F38BD8" id="Group 2" o:spid="_x0000_s1026" style="position:absolute;margin-left:-22.1pt;margin-top:0;width:578pt;height:11in;z-index:-251653120" coordsize="73404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style="position:absolute;left:804;width:72600;height:100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">
                <v:imagedata r:id="rId19" o:title=""/>
                <v:path arrowok="t"/>
                <o:lock v:ext="edit" aspectratio="f"/>
              </v:shape>
              <v:shape id="Graphic 3" o:spid="_x0000_s1028" type="#_x0000_t75" style="position:absolute;width:12903;height:28606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">
                <v:imagedata r:id="rId19" o:title="" croptop="46892f" cropleft="12738f" cropright="41148f"/>
                <v:path arrowok="t"/>
                <o:lock v:ext="edit" aspectratio="f"/>
              </v:shape>
            </v:group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C5A35" w14:textId="77777777" w:rsidR="000F6A51" w:rsidRDefault="000F6A51">
    <w:pPr>
      <w:pStyle w:val="Header"/>
    </w:pPr>
    <w:r w:rsidRPr="00404CE9">
      <w:rPr>
        <w:noProof/>
        <w:spacing w:val="119"/>
        <w:lang w:eastAsia="en-US"/>
      </w:rPr>
      <w:drawing>
        <wp:anchor distT="0" distB="0" distL="114300" distR="114300" simplePos="0" relativeHeight="251658240" behindDoc="1" locked="0" layoutInCell="1" allowOverlap="1" wp14:anchorId="103A83F4" wp14:editId="7F48FCD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60336" cy="10058400"/>
          <wp:effectExtent l="0" t="0" r="0" b="0"/>
          <wp:wrapNone/>
          <wp:docPr id="207182919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74149" w14:textId="77777777" w:rsidR="000F6A51" w:rsidRDefault="000F6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043C"/>
    <w:multiLevelType w:val="hybridMultilevel"/>
    <w:tmpl w:val="1E029D32"/>
    <w:lvl w:ilvl="0" w:tplc="17DE202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39C9"/>
    <w:multiLevelType w:val="multilevel"/>
    <w:tmpl w:val="0F58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92165"/>
    <w:multiLevelType w:val="hybridMultilevel"/>
    <w:tmpl w:val="FC3A05EA"/>
    <w:lvl w:ilvl="0" w:tplc="4EE2BEF2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  <w:b w:val="0"/>
        <w:i w:val="0"/>
        <w:color w:val="355D7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97D9E"/>
    <w:multiLevelType w:val="hybridMultilevel"/>
    <w:tmpl w:val="EF205570"/>
    <w:lvl w:ilvl="0" w:tplc="FC8AC4AA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BF2B5D"/>
    <w:multiLevelType w:val="hybridMultilevel"/>
    <w:tmpl w:val="C35C5A0C"/>
    <w:lvl w:ilvl="0" w:tplc="357A01A0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  <w:b/>
        <w:i w:val="0"/>
        <w:color w:val="355D7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5D47FA"/>
    <w:multiLevelType w:val="hybridMultilevel"/>
    <w:tmpl w:val="F604B1CE"/>
    <w:lvl w:ilvl="0" w:tplc="4EE2BEF2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  <w:b w:val="0"/>
        <w:i w:val="0"/>
        <w:color w:val="355D7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A80D20"/>
    <w:multiLevelType w:val="hybridMultilevel"/>
    <w:tmpl w:val="466C187E"/>
    <w:lvl w:ilvl="0" w:tplc="FC8AC4AA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1D5BC1"/>
    <w:multiLevelType w:val="hybridMultilevel"/>
    <w:tmpl w:val="53127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8E15C8"/>
    <w:multiLevelType w:val="hybridMultilevel"/>
    <w:tmpl w:val="BE1E3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386125"/>
    <w:multiLevelType w:val="hybridMultilevel"/>
    <w:tmpl w:val="0D327612"/>
    <w:lvl w:ilvl="0" w:tplc="4EE2BEF2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  <w:b w:val="0"/>
        <w:i w:val="0"/>
        <w:color w:val="355D7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F45068"/>
    <w:multiLevelType w:val="hybridMultilevel"/>
    <w:tmpl w:val="B31E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119E9"/>
    <w:multiLevelType w:val="multilevel"/>
    <w:tmpl w:val="6422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756432"/>
    <w:multiLevelType w:val="hybridMultilevel"/>
    <w:tmpl w:val="CCEE57C2"/>
    <w:lvl w:ilvl="0" w:tplc="1BE20A0C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  <w:color w:val="355D7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1E386F"/>
    <w:multiLevelType w:val="hybridMultilevel"/>
    <w:tmpl w:val="F9A4CF8A"/>
    <w:lvl w:ilvl="0" w:tplc="4EE2BEF2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  <w:b w:val="0"/>
        <w:i w:val="0"/>
        <w:color w:val="355D7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ED39C4"/>
    <w:multiLevelType w:val="multilevel"/>
    <w:tmpl w:val="840E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646C1"/>
    <w:multiLevelType w:val="hybridMultilevel"/>
    <w:tmpl w:val="95101248"/>
    <w:lvl w:ilvl="0" w:tplc="357A01A0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  <w:b/>
        <w:i w:val="0"/>
        <w:color w:val="355D7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E07913"/>
    <w:multiLevelType w:val="hybridMultilevel"/>
    <w:tmpl w:val="559A759C"/>
    <w:lvl w:ilvl="0" w:tplc="17DE202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45B5A"/>
    <w:multiLevelType w:val="hybridMultilevel"/>
    <w:tmpl w:val="5E78A92E"/>
    <w:lvl w:ilvl="0" w:tplc="1BE20A0C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  <w:color w:val="355D7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DE370D"/>
    <w:multiLevelType w:val="hybridMultilevel"/>
    <w:tmpl w:val="A6D6DC4E"/>
    <w:lvl w:ilvl="0" w:tplc="1BE20A0C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  <w:color w:val="355D7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071C4"/>
    <w:multiLevelType w:val="hybridMultilevel"/>
    <w:tmpl w:val="E904E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0B7D43"/>
    <w:multiLevelType w:val="hybridMultilevel"/>
    <w:tmpl w:val="B71A07BA"/>
    <w:lvl w:ilvl="0" w:tplc="357A01A0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  <w:b/>
        <w:i w:val="0"/>
        <w:color w:val="355D7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F83365"/>
    <w:multiLevelType w:val="hybridMultilevel"/>
    <w:tmpl w:val="DA0C97F8"/>
    <w:lvl w:ilvl="0" w:tplc="357A01A0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  <w:b/>
        <w:i w:val="0"/>
        <w:color w:val="355D7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FB612B"/>
    <w:multiLevelType w:val="hybridMultilevel"/>
    <w:tmpl w:val="84624770"/>
    <w:lvl w:ilvl="0" w:tplc="FC8AC4AA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3958549">
    <w:abstractNumId w:val="20"/>
  </w:num>
  <w:num w:numId="2" w16cid:durableId="1604338064">
    <w:abstractNumId w:val="8"/>
  </w:num>
  <w:num w:numId="3" w16cid:durableId="411314460">
    <w:abstractNumId w:val="19"/>
  </w:num>
  <w:num w:numId="4" w16cid:durableId="592860437">
    <w:abstractNumId w:val="10"/>
  </w:num>
  <w:num w:numId="5" w16cid:durableId="225260537">
    <w:abstractNumId w:val="14"/>
  </w:num>
  <w:num w:numId="6" w16cid:durableId="159277145">
    <w:abstractNumId w:val="1"/>
  </w:num>
  <w:num w:numId="7" w16cid:durableId="2023237866">
    <w:abstractNumId w:val="16"/>
  </w:num>
  <w:num w:numId="8" w16cid:durableId="1411271658">
    <w:abstractNumId w:val="0"/>
  </w:num>
  <w:num w:numId="9" w16cid:durableId="938950733">
    <w:abstractNumId w:val="7"/>
  </w:num>
  <w:num w:numId="10" w16cid:durableId="1486512421">
    <w:abstractNumId w:val="6"/>
  </w:num>
  <w:num w:numId="11" w16cid:durableId="1796947731">
    <w:abstractNumId w:val="11"/>
  </w:num>
  <w:num w:numId="12" w16cid:durableId="1925991611">
    <w:abstractNumId w:val="3"/>
  </w:num>
  <w:num w:numId="13" w16cid:durableId="132646169">
    <w:abstractNumId w:val="23"/>
  </w:num>
  <w:num w:numId="14" w16cid:durableId="704907778">
    <w:abstractNumId w:val="12"/>
  </w:num>
  <w:num w:numId="15" w16cid:durableId="1703050682">
    <w:abstractNumId w:val="17"/>
  </w:num>
  <w:num w:numId="16" w16cid:durableId="491409535">
    <w:abstractNumId w:val="18"/>
  </w:num>
  <w:num w:numId="17" w16cid:durableId="194197976">
    <w:abstractNumId w:val="15"/>
  </w:num>
  <w:num w:numId="18" w16cid:durableId="1446197136">
    <w:abstractNumId w:val="21"/>
  </w:num>
  <w:num w:numId="19" w16cid:durableId="1316421814">
    <w:abstractNumId w:val="4"/>
  </w:num>
  <w:num w:numId="20" w16cid:durableId="1648247177">
    <w:abstractNumId w:val="22"/>
  </w:num>
  <w:num w:numId="21" w16cid:durableId="222757871">
    <w:abstractNumId w:val="9"/>
  </w:num>
  <w:num w:numId="22" w16cid:durableId="1240409256">
    <w:abstractNumId w:val="2"/>
  </w:num>
  <w:num w:numId="23" w16cid:durableId="411241475">
    <w:abstractNumId w:val="5"/>
  </w:num>
  <w:num w:numId="24" w16cid:durableId="8111697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563"/>
    <w:rsid w:val="000142F4"/>
    <w:rsid w:val="00023B45"/>
    <w:rsid w:val="00025C46"/>
    <w:rsid w:val="00036450"/>
    <w:rsid w:val="00036FA0"/>
    <w:rsid w:val="00047B9D"/>
    <w:rsid w:val="00053CA5"/>
    <w:rsid w:val="0008511C"/>
    <w:rsid w:val="00094499"/>
    <w:rsid w:val="000A6CE8"/>
    <w:rsid w:val="000C45FF"/>
    <w:rsid w:val="000D3137"/>
    <w:rsid w:val="000E3FD1"/>
    <w:rsid w:val="000F6A51"/>
    <w:rsid w:val="00112054"/>
    <w:rsid w:val="0014257F"/>
    <w:rsid w:val="001525E1"/>
    <w:rsid w:val="00180329"/>
    <w:rsid w:val="00185A5C"/>
    <w:rsid w:val="0019001F"/>
    <w:rsid w:val="00193E2A"/>
    <w:rsid w:val="001A74A5"/>
    <w:rsid w:val="001B2ABD"/>
    <w:rsid w:val="001B5B51"/>
    <w:rsid w:val="001C01EB"/>
    <w:rsid w:val="001E0391"/>
    <w:rsid w:val="001E1759"/>
    <w:rsid w:val="001F1ECC"/>
    <w:rsid w:val="002066EA"/>
    <w:rsid w:val="002400EB"/>
    <w:rsid w:val="00256CF7"/>
    <w:rsid w:val="00276489"/>
    <w:rsid w:val="00281FD5"/>
    <w:rsid w:val="00295905"/>
    <w:rsid w:val="002C5EEF"/>
    <w:rsid w:val="002F4DE3"/>
    <w:rsid w:val="002F7E9D"/>
    <w:rsid w:val="0030481B"/>
    <w:rsid w:val="003156FC"/>
    <w:rsid w:val="00315899"/>
    <w:rsid w:val="003162F5"/>
    <w:rsid w:val="003254B5"/>
    <w:rsid w:val="00352E70"/>
    <w:rsid w:val="00367661"/>
    <w:rsid w:val="0037121F"/>
    <w:rsid w:val="003A6B7D"/>
    <w:rsid w:val="003B06CA"/>
    <w:rsid w:val="00404CE9"/>
    <w:rsid w:val="00404FCE"/>
    <w:rsid w:val="004071FC"/>
    <w:rsid w:val="004254B5"/>
    <w:rsid w:val="0043114B"/>
    <w:rsid w:val="00437F95"/>
    <w:rsid w:val="00445947"/>
    <w:rsid w:val="0045797F"/>
    <w:rsid w:val="004813B3"/>
    <w:rsid w:val="00496591"/>
    <w:rsid w:val="004A5B0F"/>
    <w:rsid w:val="004B6A52"/>
    <w:rsid w:val="004C63E4"/>
    <w:rsid w:val="004D2361"/>
    <w:rsid w:val="004D3011"/>
    <w:rsid w:val="005262AC"/>
    <w:rsid w:val="00535C1F"/>
    <w:rsid w:val="0055010F"/>
    <w:rsid w:val="005E39D5"/>
    <w:rsid w:val="00600670"/>
    <w:rsid w:val="006155DF"/>
    <w:rsid w:val="0062123A"/>
    <w:rsid w:val="00627373"/>
    <w:rsid w:val="006314DF"/>
    <w:rsid w:val="006338DD"/>
    <w:rsid w:val="00644D92"/>
    <w:rsid w:val="00646E75"/>
    <w:rsid w:val="00657C72"/>
    <w:rsid w:val="00674332"/>
    <w:rsid w:val="006771D0"/>
    <w:rsid w:val="00682849"/>
    <w:rsid w:val="006839DE"/>
    <w:rsid w:val="006B5723"/>
    <w:rsid w:val="006E32C7"/>
    <w:rsid w:val="00715FCB"/>
    <w:rsid w:val="007313C4"/>
    <w:rsid w:val="00743101"/>
    <w:rsid w:val="00767FDB"/>
    <w:rsid w:val="007775E1"/>
    <w:rsid w:val="00783062"/>
    <w:rsid w:val="007867A0"/>
    <w:rsid w:val="007927F5"/>
    <w:rsid w:val="007E3108"/>
    <w:rsid w:val="00800ED0"/>
    <w:rsid w:val="00802CA0"/>
    <w:rsid w:val="008108B4"/>
    <w:rsid w:val="00821563"/>
    <w:rsid w:val="00823932"/>
    <w:rsid w:val="00832E0B"/>
    <w:rsid w:val="008336B0"/>
    <w:rsid w:val="00853D14"/>
    <w:rsid w:val="00896F44"/>
    <w:rsid w:val="008A4300"/>
    <w:rsid w:val="008F61B9"/>
    <w:rsid w:val="0090191A"/>
    <w:rsid w:val="00905747"/>
    <w:rsid w:val="009260CD"/>
    <w:rsid w:val="00952C25"/>
    <w:rsid w:val="009608EB"/>
    <w:rsid w:val="009658E4"/>
    <w:rsid w:val="00985BE6"/>
    <w:rsid w:val="009940A8"/>
    <w:rsid w:val="009A0DDD"/>
    <w:rsid w:val="009E292D"/>
    <w:rsid w:val="009F17D0"/>
    <w:rsid w:val="00A20B34"/>
    <w:rsid w:val="00A2118D"/>
    <w:rsid w:val="00A823CD"/>
    <w:rsid w:val="00AA4C46"/>
    <w:rsid w:val="00AB5436"/>
    <w:rsid w:val="00AB60CF"/>
    <w:rsid w:val="00AD15C4"/>
    <w:rsid w:val="00AD76E2"/>
    <w:rsid w:val="00AF30AA"/>
    <w:rsid w:val="00B17AA7"/>
    <w:rsid w:val="00B20152"/>
    <w:rsid w:val="00B318CB"/>
    <w:rsid w:val="00B359E4"/>
    <w:rsid w:val="00B57D98"/>
    <w:rsid w:val="00B6417A"/>
    <w:rsid w:val="00B677BB"/>
    <w:rsid w:val="00B70850"/>
    <w:rsid w:val="00B878C6"/>
    <w:rsid w:val="00BA36ED"/>
    <w:rsid w:val="00BA62A2"/>
    <w:rsid w:val="00BB2FAD"/>
    <w:rsid w:val="00BB6E96"/>
    <w:rsid w:val="00BC224E"/>
    <w:rsid w:val="00BD36BD"/>
    <w:rsid w:val="00BF4094"/>
    <w:rsid w:val="00C066B6"/>
    <w:rsid w:val="00C37BA1"/>
    <w:rsid w:val="00C4674C"/>
    <w:rsid w:val="00C506CF"/>
    <w:rsid w:val="00C54EBC"/>
    <w:rsid w:val="00C72BED"/>
    <w:rsid w:val="00C90E90"/>
    <w:rsid w:val="00C9578B"/>
    <w:rsid w:val="00C95FDF"/>
    <w:rsid w:val="00CB0055"/>
    <w:rsid w:val="00CB0456"/>
    <w:rsid w:val="00CD52E8"/>
    <w:rsid w:val="00D02BAA"/>
    <w:rsid w:val="00D2522B"/>
    <w:rsid w:val="00D422DE"/>
    <w:rsid w:val="00D5459D"/>
    <w:rsid w:val="00DA1F4D"/>
    <w:rsid w:val="00DD172A"/>
    <w:rsid w:val="00DE1A12"/>
    <w:rsid w:val="00DF617C"/>
    <w:rsid w:val="00E14F3E"/>
    <w:rsid w:val="00E25A26"/>
    <w:rsid w:val="00E301E1"/>
    <w:rsid w:val="00E35D3B"/>
    <w:rsid w:val="00E4381A"/>
    <w:rsid w:val="00E55D74"/>
    <w:rsid w:val="00E90406"/>
    <w:rsid w:val="00E95E9F"/>
    <w:rsid w:val="00EA49AE"/>
    <w:rsid w:val="00EE1923"/>
    <w:rsid w:val="00F0030C"/>
    <w:rsid w:val="00F07379"/>
    <w:rsid w:val="00F2682C"/>
    <w:rsid w:val="00F43947"/>
    <w:rsid w:val="00F60274"/>
    <w:rsid w:val="00F6417C"/>
    <w:rsid w:val="00F77FB9"/>
    <w:rsid w:val="00FA4F0C"/>
    <w:rsid w:val="00FB068F"/>
    <w:rsid w:val="00FF3334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5D5CD"/>
  <w14:defaultImageDpi w14:val="32767"/>
  <w15:chartTrackingRefBased/>
  <w15:docId w15:val="{62430817-A654-4F25-836B-AD9BD801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B51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3114B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58E4"/>
    <w:pPr>
      <w:ind w:left="720"/>
      <w:contextualSpacing/>
    </w:pPr>
  </w:style>
  <w:style w:type="paragraph" w:customStyle="1" w:styleId="Address">
    <w:name w:val="Address"/>
    <w:basedOn w:val="Normal"/>
    <w:qFormat/>
    <w:rsid w:val="00B878C6"/>
    <w:pPr>
      <w:spacing w:after="360"/>
      <w:contextualSpacing/>
    </w:pPr>
    <w:rPr>
      <w:sz w:val="22"/>
    </w:rPr>
  </w:style>
  <w:style w:type="character" w:customStyle="1" w:styleId="Greytext">
    <w:name w:val="Grey text"/>
    <w:basedOn w:val="DefaultParagraphFont"/>
    <w:uiPriority w:val="4"/>
    <w:semiHidden/>
    <w:qFormat/>
    <w:rsid w:val="00B878C6"/>
    <w:rPr>
      <w:color w:val="808080" w:themeColor="background1" w:themeShade="80"/>
    </w:rPr>
  </w:style>
  <w:style w:type="paragraph" w:styleId="ListBullet">
    <w:name w:val="List Bullet"/>
    <w:basedOn w:val="Normal"/>
    <w:uiPriority w:val="5"/>
    <w:rsid w:val="00B878C6"/>
    <w:pPr>
      <w:numPr>
        <w:numId w:val="3"/>
      </w:numPr>
      <w:spacing w:after="120" w:line="276" w:lineRule="auto"/>
      <w:ind w:left="720"/>
    </w:pPr>
    <w:rPr>
      <w:rFonts w:eastAsia="Times New Roman" w:cs="Times New Roman"/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3C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3C4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F003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3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ogle.com/url?q=https%3A%2F%2Fwww.linkedin.com%2Fin%2Ftom-irish%2F&amp;sa=D&amp;sntz=1&amp;usg=AFQjCNE6piGhy0EwZL2JOcT0epy4Jlx7LA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19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q-thomas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A6BED9A73094CABBD9433F234F12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19F61-70B7-4406-8DBD-5B33CBC8D65F}"/>
      </w:docPartPr>
      <w:docPartBody>
        <w:p w:rsidR="00A52D40" w:rsidRDefault="00DC3BEF" w:rsidP="00DC3BEF">
          <w:pPr>
            <w:pStyle w:val="BA6BED9A73094CABBD9433F234F12367"/>
          </w:pPr>
          <w:r w:rsidRPr="00053CA5">
            <w:rPr>
              <w:sz w:val="20"/>
              <w:szCs w:val="20"/>
            </w:rPr>
            <w:t>PHONE:</w:t>
          </w:r>
        </w:p>
      </w:docPartBody>
    </w:docPart>
    <w:docPart>
      <w:docPartPr>
        <w:name w:val="460004D63A0046F49AC36F01006F8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0D0C3-066D-4E1B-AF33-FD241C469525}"/>
      </w:docPartPr>
      <w:docPartBody>
        <w:p w:rsidR="00A52D40" w:rsidRDefault="00DC3BEF" w:rsidP="00DC3BEF">
          <w:pPr>
            <w:pStyle w:val="460004D63A0046F49AC36F01006F85D2"/>
          </w:pPr>
          <w:r w:rsidRPr="00053CA5">
            <w:rPr>
              <w:sz w:val="20"/>
            </w:rPr>
            <w:t>WEBSITE:</w:t>
          </w:r>
        </w:p>
      </w:docPartBody>
    </w:docPart>
    <w:docPart>
      <w:docPartPr>
        <w:name w:val="70F4025B4B17450591BF78C756FF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1D0D6-81FD-4515-A73A-7E1D7AF0DC2E}"/>
      </w:docPartPr>
      <w:docPartBody>
        <w:p w:rsidR="00A52D40" w:rsidRDefault="00DC3BEF" w:rsidP="00DC3BEF">
          <w:pPr>
            <w:pStyle w:val="70F4025B4B17450591BF78C756FFAA02"/>
          </w:pPr>
          <w:r w:rsidRPr="00053CA5">
            <w:rPr>
              <w:sz w:val="20"/>
            </w:rPr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1826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78"/>
    <w:rsid w:val="0017515D"/>
    <w:rsid w:val="00286C76"/>
    <w:rsid w:val="003077CE"/>
    <w:rsid w:val="0040301D"/>
    <w:rsid w:val="00404C5D"/>
    <w:rsid w:val="004254B5"/>
    <w:rsid w:val="004463E9"/>
    <w:rsid w:val="00506B81"/>
    <w:rsid w:val="00687653"/>
    <w:rsid w:val="007C4D2D"/>
    <w:rsid w:val="008B17E5"/>
    <w:rsid w:val="00905747"/>
    <w:rsid w:val="00962076"/>
    <w:rsid w:val="009B5EF0"/>
    <w:rsid w:val="00A14D8A"/>
    <w:rsid w:val="00A223CC"/>
    <w:rsid w:val="00A52D40"/>
    <w:rsid w:val="00B5509C"/>
    <w:rsid w:val="00B611B2"/>
    <w:rsid w:val="00B71278"/>
    <w:rsid w:val="00C44130"/>
    <w:rsid w:val="00DA3E0D"/>
    <w:rsid w:val="00DC3BEF"/>
    <w:rsid w:val="00DF1CED"/>
    <w:rsid w:val="00E14F3E"/>
    <w:rsid w:val="00E24CE5"/>
    <w:rsid w:val="00F07244"/>
    <w:rsid w:val="00F2682C"/>
    <w:rsid w:val="00F9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223CC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6BED9A73094CABBD9433F234F12367">
    <w:name w:val="BA6BED9A73094CABBD9433F234F12367"/>
    <w:rsid w:val="00DC3BE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0004D63A0046F49AC36F01006F85D2">
    <w:name w:val="460004D63A0046F49AC36F01006F85D2"/>
    <w:rsid w:val="00DC3BE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F4025B4B17450591BF78C756FFAA02">
    <w:name w:val="70F4025B4B17450591BF78C756FFAA02"/>
    <w:rsid w:val="00DC3BEF"/>
    <w:pPr>
      <w:spacing w:line="278" w:lineRule="auto"/>
    </w:pPr>
    <w:rPr>
      <w:kern w:val="2"/>
      <w:sz w:val="24"/>
      <w:szCs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Pr>
      <w:color w:val="BF4E14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23CC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ListBullet">
    <w:name w:val="List Bullet"/>
    <w:basedOn w:val="Normal"/>
    <w:uiPriority w:val="5"/>
    <w:rsid w:val="004463E9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8B17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DBA499-54C3-44B4-A125-BC58BC5D08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119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 Irish</cp:lastModifiedBy>
  <cp:revision>19</cp:revision>
  <dcterms:created xsi:type="dcterms:W3CDTF">2019-04-19T03:04:00Z</dcterms:created>
  <dcterms:modified xsi:type="dcterms:W3CDTF">2024-09-17T20:12:00Z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